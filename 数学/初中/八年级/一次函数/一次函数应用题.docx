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1909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719580"/>
            <wp:effectExtent l="0" t="0" r="1016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132965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drawing>
          <wp:inline distT="0" distB="0" distL="114300" distR="114300">
            <wp:extent cx="5272405" cy="843280"/>
            <wp:effectExtent l="0" t="0" r="1079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30550" cy="23685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r>
        <w:drawing>
          <wp:inline distT="0" distB="0" distL="114300" distR="114300">
            <wp:extent cx="5271770" cy="2278380"/>
            <wp:effectExtent l="0" t="0" r="1143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bookmarkStart w:id="0" w:name="_GoBack"/>
      <w:bookmarkEnd w:id="0"/>
    </w:p>
    <w:p>
      <w:r>
        <w:drawing>
          <wp:inline distT="0" distB="0" distL="114300" distR="114300">
            <wp:extent cx="5270500" cy="1524635"/>
            <wp:effectExtent l="0" t="0" r="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r>
        <w:drawing>
          <wp:inline distT="0" distB="0" distL="114300" distR="114300">
            <wp:extent cx="5156200" cy="21653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05100" cy="22796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0E63C1"/>
    <w:rsid w:val="22A57B02"/>
    <w:rsid w:val="541119C1"/>
    <w:rsid w:val="5A0E63C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PC-20190418XVQQ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2019-04-27T04:21:00Z</dcterms:created>
  <dc:creator>Administrator</dc:creator>
  <cp:lastModifiedBy>cherish</cp:lastModifiedBy>
  <dcterms:modified xsi:type="dcterms:W3CDTF">2019-05-31T09:31:21Z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