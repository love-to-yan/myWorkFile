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4903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8595" cy="127254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8595" cy="11131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9230" cy="139128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328420"/>
            <wp:effectExtent l="0" t="0" r="1016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9230" cy="91376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2405" cy="1442720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865" cy="1119505"/>
            <wp:effectExtent l="0" t="0" r="63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73040" cy="11430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9865" cy="1507490"/>
            <wp:effectExtent l="0" t="0" r="63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861060"/>
            <wp:effectExtent l="0" t="0" r="63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7960" cy="2377440"/>
            <wp:effectExtent l="0" t="0" r="254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3263F"/>
    <w:rsid w:val="4503263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90418XVQQ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2019-04-27T01:22:00Z</dcterms:created>
  <dc:creator>Administrator</dc:creator>
  <cp:lastModifiedBy>Administrator</cp:lastModifiedBy>
  <dcterms:modified xsi:type="dcterms:W3CDTF">2019-04-27T01:25:26Z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