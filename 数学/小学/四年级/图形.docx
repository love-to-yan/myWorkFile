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48250" cy="4013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1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0900" cy="2889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38600" cy="1600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966085"/>
            <wp:effectExtent l="0" t="0" r="1079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444240"/>
            <wp:effectExtent l="0" t="0" r="127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C3829"/>
    <w:rsid w:val="21F75E7B"/>
    <w:rsid w:val="27EC382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90418XVQQ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2019-05-12T00:02:00Z</dcterms:created>
  <dc:creator>cherish</dc:creator>
  <cp:lastModifiedBy>cherish</cp:lastModifiedBy>
  <dcterms:modified xsi:type="dcterms:W3CDTF">2019-05-12T00:03:41Z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